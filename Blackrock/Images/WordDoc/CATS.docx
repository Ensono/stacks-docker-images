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B8F98" w14:textId="6D0431D3" w:rsidR="00C2111F" w:rsidRDefault="003B595D" w:rsidP="003B595D">
      <w:pPr>
        <w:pStyle w:val="Title"/>
        <w:rPr>
          <w:lang w:val="en-GB"/>
        </w:rPr>
      </w:pPr>
      <w:r>
        <w:rPr>
          <w:lang w:val="en-GB"/>
        </w:rPr>
        <w:t>CATS</w:t>
      </w:r>
    </w:p>
    <w:p w14:paraId="43BF31ED" w14:textId="77777777" w:rsidR="003B595D" w:rsidRDefault="003B595D" w:rsidP="003B595D">
      <w:pPr>
        <w:rPr>
          <w:lang w:val="en-GB"/>
        </w:rPr>
      </w:pPr>
    </w:p>
    <w:p w14:paraId="1128A75F" w14:textId="5634213E" w:rsidR="003B595D" w:rsidRDefault="003B595D" w:rsidP="003B595D">
      <w:pPr>
        <w:rPr>
          <w:lang w:val="en-GB"/>
        </w:rPr>
      </w:pPr>
      <w:r>
        <w:rPr>
          <w:lang w:val="en-GB"/>
        </w:rPr>
        <w:t>This is a document about cats.   Cats live all around the world.</w:t>
      </w:r>
    </w:p>
    <w:p w14:paraId="079A6983" w14:textId="348764D2" w:rsidR="003B595D" w:rsidRDefault="003B595D" w:rsidP="003B595D">
      <w:pPr>
        <w:rPr>
          <w:lang w:val="en-GB"/>
        </w:rPr>
      </w:pPr>
      <w:r>
        <w:rPr>
          <w:lang w:val="en-GB"/>
        </w:rPr>
        <w:t>They belong to the species feline which are mammals.</w:t>
      </w:r>
    </w:p>
    <w:p w14:paraId="5D42741E" w14:textId="589C8AA8" w:rsidR="003B595D" w:rsidRDefault="003B595D" w:rsidP="003B595D">
      <w:pPr>
        <w:rPr>
          <w:lang w:val="en-GB"/>
        </w:rPr>
      </w:pPr>
      <w:r>
        <w:rPr>
          <w:lang w:val="en-GB"/>
        </w:rPr>
        <w:t>There many types of cats from large ones to smalls one.</w:t>
      </w:r>
    </w:p>
    <w:p w14:paraId="39AF4D89" w14:textId="36456577" w:rsidR="003B595D" w:rsidRDefault="003B595D" w:rsidP="003B595D">
      <w:pPr>
        <w:rPr>
          <w:lang w:val="en-GB"/>
        </w:rPr>
      </w:pPr>
      <w:r>
        <w:rPr>
          <w:lang w:val="en-GB"/>
        </w:rPr>
        <w:t>Large ones are Lions and Tigers</w:t>
      </w:r>
    </w:p>
    <w:p w14:paraId="35AF8A8C" w14:textId="77777777" w:rsidR="003B595D" w:rsidRDefault="003B595D" w:rsidP="003B595D">
      <w:pPr>
        <w:rPr>
          <w:lang w:val="en-GB"/>
        </w:rPr>
      </w:pPr>
    </w:p>
    <w:p w14:paraId="3311D204" w14:textId="77777777" w:rsidR="003B595D" w:rsidRDefault="003B595D" w:rsidP="003B595D">
      <w:pPr>
        <w:rPr>
          <w:lang w:val="en-GB"/>
        </w:rPr>
      </w:pPr>
    </w:p>
    <w:p w14:paraId="5DD54F40" w14:textId="6316D4CF" w:rsidR="003B595D" w:rsidRDefault="003B595D" w:rsidP="003B595D">
      <w:pPr>
        <w:rPr>
          <w:lang w:val="en-GB"/>
        </w:rPr>
      </w:pPr>
      <w:r>
        <w:rPr>
          <w:lang w:val="en-GB"/>
        </w:rPr>
        <w:t>Small ones are domestic tabbies, persian cats or manx cats.</w:t>
      </w:r>
    </w:p>
    <w:p w14:paraId="548DDA01" w14:textId="77777777" w:rsidR="003B595D" w:rsidRDefault="003B595D" w:rsidP="003B595D">
      <w:pPr>
        <w:rPr>
          <w:lang w:val="en-GB"/>
        </w:rPr>
      </w:pPr>
    </w:p>
    <w:p w14:paraId="232DA363" w14:textId="77777777" w:rsidR="003B595D" w:rsidRDefault="003B595D" w:rsidP="003B595D">
      <w:pPr>
        <w:rPr>
          <w:lang w:val="en-GB"/>
        </w:rPr>
      </w:pPr>
    </w:p>
    <w:p w14:paraId="7C0D0DC4" w14:textId="628E3B3D" w:rsidR="003B595D" w:rsidRDefault="003B595D" w:rsidP="003B595D">
      <w:pPr>
        <w:rPr>
          <w:lang w:val="en-GB"/>
        </w:rPr>
      </w:pPr>
      <w:r>
        <w:rPr>
          <w:lang w:val="en-GB"/>
        </w:rPr>
        <w:t>There are many cats picture all over the internet.  Grumpy cat was famous. One.</w:t>
      </w:r>
    </w:p>
    <w:p w14:paraId="12C55441" w14:textId="77777777" w:rsidR="003B595D" w:rsidRDefault="003B595D" w:rsidP="003B595D">
      <w:pPr>
        <w:rPr>
          <w:lang w:val="en-GB"/>
        </w:rPr>
      </w:pPr>
    </w:p>
    <w:p w14:paraId="4ADEA38D" w14:textId="77777777" w:rsidR="003B595D" w:rsidRDefault="003B595D" w:rsidP="003B595D">
      <w:pPr>
        <w:rPr>
          <w:lang w:val="en-GB"/>
        </w:rPr>
      </w:pPr>
    </w:p>
    <w:p w14:paraId="44E5A2F6" w14:textId="77777777" w:rsidR="003B595D" w:rsidRDefault="003B595D" w:rsidP="003B595D">
      <w:pPr>
        <w:rPr>
          <w:lang w:val="en-GB"/>
        </w:rPr>
      </w:pPr>
    </w:p>
    <w:p w14:paraId="10762987" w14:textId="77777777" w:rsidR="003B595D" w:rsidRPr="003B595D" w:rsidRDefault="003B595D" w:rsidP="003B595D">
      <w:pPr>
        <w:rPr>
          <w:lang w:val="en-GB"/>
        </w:rPr>
      </w:pPr>
    </w:p>
    <w:sectPr w:rsidR="003B595D" w:rsidRPr="003B5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5D"/>
    <w:rsid w:val="003B595D"/>
    <w:rsid w:val="00703029"/>
    <w:rsid w:val="00C2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32EF1"/>
  <w15:chartTrackingRefBased/>
  <w15:docId w15:val="{FDE4AF4F-DBB8-4C24-B5A7-48E16394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9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B5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9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leung\AppData\Local\Temp\Templafy\WordVsto\n2l1ws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emplafyFormConfiguration><![CDATA[{"formFields":[],"formDataEntries":[]}]]></TemplafyFormConfiguration>
</file>

<file path=customXml/item2.xml><?xml version="1.0" encoding="utf-8"?>
<TemplafyTemplateConfiguration><![CDATA[{"elementsMetadata":[],"transformationConfigurations":[],"templateName":"blankdocument","templateDescription":"","enableDocumentContentUpdater":false,"version":"2.0"}]]></TemplafyTemplateConfiguration>
</file>

<file path=customXml/itemProps1.xml><?xml version="1.0" encoding="utf-8"?>
<ds:datastoreItem xmlns:ds="http://schemas.openxmlformats.org/officeDocument/2006/customXml" ds:itemID="{D94B24D1-D149-4B81-8424-164428C7F497}">
  <ds:schemaRefs/>
</ds:datastoreItem>
</file>

<file path=customXml/itemProps2.xml><?xml version="1.0" encoding="utf-8"?>
<ds:datastoreItem xmlns:ds="http://schemas.openxmlformats.org/officeDocument/2006/customXml" ds:itemID="{5B462342-6106-47B7-A9DF-EED4BF2BB7E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n2l1ws20.dotx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 Leung</dc:creator>
  <cp:keywords/>
  <dc:description/>
  <cp:lastModifiedBy>Lynda Leung</cp:lastModifiedBy>
  <cp:revision>1</cp:revision>
  <dcterms:created xsi:type="dcterms:W3CDTF">2024-11-04T14:32:00Z</dcterms:created>
  <dcterms:modified xsi:type="dcterms:W3CDTF">2024-11-04T14:35:00Z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ensono</vt:lpwstr>
  </property>
  <property fmtid="{D5CDD505-2E9C-101B-9397-08002B2CF9AE}" pid="3" name="TemplafyTemplateId">
    <vt:lpwstr>637913107205764714</vt:lpwstr>
  </property>
  <property fmtid="{D5CDD505-2E9C-101B-9397-08002B2CF9AE}" pid="4" name="TemplafyUserProfileId">
    <vt:lpwstr>638193003351777513</vt:lpwstr>
  </property>
  <property fmtid="{D5CDD505-2E9C-101B-9397-08002B2CF9AE}" pid="5" name="TemplafyFromBlank">
    <vt:bool>true</vt:bool>
  </property>
</Properties>
</file>